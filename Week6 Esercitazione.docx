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5C14959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C315BA">
        <w:rPr>
          <w:lang w:val="it-IT"/>
        </w:rPr>
        <w:t>7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23968BC" w:rsidR="00547F36" w:rsidRPr="001E6010" w:rsidRDefault="00290C27">
            <w:pPr>
              <w:pStyle w:val="Informazionisullostudente"/>
            </w:pPr>
            <w:r>
              <w:t>Michela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06844DB" w:rsidR="00547F36" w:rsidRPr="001E6010" w:rsidRDefault="00290C27">
            <w:pPr>
              <w:pStyle w:val="Informazionisullostudente"/>
            </w:pPr>
            <w:r>
              <w:t>Murtas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482A960" w:rsidR="00547F36" w:rsidRPr="001E6010" w:rsidRDefault="00290C27">
            <w:pPr>
              <w:pStyle w:val="Informazionisullostudente"/>
            </w:pPr>
            <w:r>
              <w:t>15/10/2021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B60AF3C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10CC2DA" w14:textId="559330CD" w:rsidR="006234C7" w:rsidRDefault="00290C27" w:rsidP="006234C7">
      <w:pPr>
        <w:ind w:left="360"/>
        <w:rPr>
          <w:lang w:val="it-IT"/>
        </w:rPr>
      </w:pPr>
      <w:r>
        <w:rPr>
          <w:lang w:val="it-IT"/>
        </w:rPr>
        <w:t>E’</w:t>
      </w:r>
      <w:r w:rsidRPr="00290C27">
        <w:rPr>
          <w:lang w:val="it-IT"/>
        </w:rPr>
        <w:t xml:space="preserve"> un sistema attraverso</w:t>
      </w:r>
      <w:r>
        <w:rPr>
          <w:lang w:val="it-IT"/>
        </w:rPr>
        <w:t xml:space="preserve"> il quale è possibile far comunicare</w:t>
      </w:r>
      <w:r w:rsidRPr="00290C27">
        <w:rPr>
          <w:lang w:val="it-IT"/>
        </w:rPr>
        <w:t xml:space="preserve"> due dispositivi</w:t>
      </w:r>
      <w:r>
        <w:rPr>
          <w:lang w:val="it-IT"/>
        </w:rPr>
        <w:t>, facendo circolare</w:t>
      </w:r>
      <w:r w:rsidRPr="00290C27">
        <w:rPr>
          <w:lang w:val="it-IT"/>
        </w:rPr>
        <w:t xml:space="preserve"> dati sul web. La comunicazione può avvenire</w:t>
      </w:r>
      <w:r>
        <w:rPr>
          <w:lang w:val="it-IT"/>
        </w:rPr>
        <w:t xml:space="preserve"> attraverso</w:t>
      </w:r>
      <w:r w:rsidRPr="00290C27">
        <w:rPr>
          <w:lang w:val="it-IT"/>
        </w:rPr>
        <w:t xml:space="preserve"> una rete condivisa oppure sulla stessa.</w:t>
      </w:r>
    </w:p>
    <w:p w14:paraId="6BE554D8" w14:textId="77777777" w:rsidR="00290C27" w:rsidRPr="00290C27" w:rsidRDefault="00290C27" w:rsidP="006234C7">
      <w:pPr>
        <w:ind w:left="360"/>
        <w:rPr>
          <w:lang w:val="it-IT"/>
        </w:rPr>
      </w:pPr>
    </w:p>
    <w:p w14:paraId="5055FDB6" w14:textId="41A1DACF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59AFA165" w14:textId="34EC8874" w:rsidR="006234C7" w:rsidRDefault="00290C27" w:rsidP="006234C7">
      <w:pPr>
        <w:ind w:left="360"/>
        <w:rPr>
          <w:lang w:val="it-IT"/>
        </w:rPr>
      </w:pPr>
      <w:r>
        <w:rPr>
          <w:lang w:val="it-IT"/>
        </w:rPr>
        <w:t>E’</w:t>
      </w:r>
      <w:r w:rsidRPr="00290C27">
        <w:rPr>
          <w:lang w:val="it-IT"/>
        </w:rPr>
        <w:t xml:space="preserve"> composta da un</w:t>
      </w:r>
      <w:r>
        <w:rPr>
          <w:lang w:val="it-IT"/>
        </w:rPr>
        <w:t xml:space="preserve"> HTTP Status Code, seguito da un</w:t>
      </w:r>
      <w:r w:rsidRPr="00290C27">
        <w:rPr>
          <w:lang w:val="it-IT"/>
        </w:rPr>
        <w:t xml:space="preserve"> Header e</w:t>
      </w:r>
      <w:r>
        <w:rPr>
          <w:lang w:val="it-IT"/>
        </w:rPr>
        <w:t xml:space="preserve"> da</w:t>
      </w:r>
      <w:r w:rsidRPr="00290C27">
        <w:rPr>
          <w:lang w:val="it-IT"/>
        </w:rPr>
        <w:t xml:space="preserve"> un Body</w:t>
      </w:r>
    </w:p>
    <w:p w14:paraId="148BB48E" w14:textId="77777777" w:rsidR="00290C27" w:rsidRPr="00290C27" w:rsidRDefault="00290C27" w:rsidP="006234C7">
      <w:pPr>
        <w:ind w:left="360"/>
        <w:rPr>
          <w:lang w:val="it-IT"/>
        </w:rPr>
      </w:pPr>
    </w:p>
    <w:p w14:paraId="33DA965A" w14:textId="0B5A1213" w:rsidR="006234C7" w:rsidRPr="00F95947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6F5C8EB0" w14:textId="50D2F6B9" w:rsidR="006234C7" w:rsidRPr="00290C27" w:rsidRDefault="00290C27" w:rsidP="006234C7">
      <w:pPr>
        <w:ind w:left="360"/>
        <w:rPr>
          <w:lang w:val="it-IT"/>
        </w:rPr>
      </w:pPr>
      <w:r w:rsidRPr="00290C27">
        <w:rPr>
          <w:lang w:val="it-IT"/>
        </w:rPr>
        <w:t>[DataContract] indica la classe che fornisce dati tra un servizio e il client. [OperationContract] indica il metodo esposto d</w:t>
      </w:r>
      <w:r>
        <w:rPr>
          <w:lang w:val="it-IT"/>
        </w:rPr>
        <w:t>a</w:t>
      </w:r>
      <w:r w:rsidRPr="00290C27">
        <w:rPr>
          <w:lang w:val="it-IT"/>
        </w:rPr>
        <w:t>ll’interfaccia definita da .NET.</w:t>
      </w:r>
    </w:p>
    <w:p w14:paraId="2D45F333" w14:textId="77777777" w:rsidR="00290C27" w:rsidRPr="00290C27" w:rsidRDefault="00290C27" w:rsidP="006234C7">
      <w:pPr>
        <w:ind w:left="360"/>
        <w:rPr>
          <w:lang w:val="it-IT"/>
        </w:rPr>
      </w:pPr>
    </w:p>
    <w:p w14:paraId="46A7BA13" w14:textId="1A1BE0A8" w:rsidR="006234C7" w:rsidRDefault="00F95947" w:rsidP="006234C7">
      <w:pPr>
        <w:pStyle w:val="ListParagraph"/>
        <w:numPr>
          <w:ilvl w:val="0"/>
          <w:numId w:val="19"/>
        </w:numPr>
      </w:pPr>
      <w:r>
        <w:t>Come vengono utilizzati gli HTTP Methods in un servizio REST?</w:t>
      </w:r>
    </w:p>
    <w:p w14:paraId="64E0EB9C" w14:textId="058C2053" w:rsidR="006234C7" w:rsidRPr="00290C27" w:rsidRDefault="00290C27" w:rsidP="006234C7">
      <w:pPr>
        <w:ind w:left="360"/>
        <w:rPr>
          <w:lang w:val="it-IT"/>
        </w:rPr>
      </w:pPr>
      <w:r>
        <w:rPr>
          <w:lang w:val="it-IT"/>
        </w:rPr>
        <w:t>Dentro la classe</w:t>
      </w:r>
      <w:r w:rsidRPr="00290C27">
        <w:rPr>
          <w:lang w:val="it-IT"/>
        </w:rPr>
        <w:t xml:space="preserve"> Controller </w:t>
      </w:r>
      <w:r>
        <w:rPr>
          <w:lang w:val="it-IT"/>
        </w:rPr>
        <w:t>vengono scritte delle annotazioni</w:t>
      </w:r>
      <w:r w:rsidRPr="00290C27">
        <w:rPr>
          <w:lang w:val="it-IT"/>
        </w:rPr>
        <w:t xml:space="preserve"> di rifeirmento </w:t>
      </w:r>
      <w:r>
        <w:rPr>
          <w:lang w:val="it-IT"/>
        </w:rPr>
        <w:t xml:space="preserve">sopra i metodi </w:t>
      </w:r>
      <w:r w:rsidRPr="00290C27">
        <w:rPr>
          <w:lang w:val="it-IT"/>
        </w:rPr>
        <w:t>HttpGet</w:t>
      </w:r>
      <w:r>
        <w:rPr>
          <w:lang w:val="it-IT"/>
        </w:rPr>
        <w:t xml:space="preserve"> e </w:t>
      </w:r>
      <w:r w:rsidRPr="00290C27">
        <w:rPr>
          <w:lang w:val="it-IT"/>
        </w:rPr>
        <w:t>HttpPost</w:t>
      </w:r>
      <w:r>
        <w:rPr>
          <w:lang w:val="it-IT"/>
        </w:rPr>
        <w:t>. In questo modo è possibile</w:t>
      </w:r>
      <w:r w:rsidRPr="00290C27">
        <w:rPr>
          <w:lang w:val="it-IT"/>
        </w:rPr>
        <w:t xml:space="preserve"> specificare quale verbo è in grado di lavora</w:t>
      </w:r>
      <w:r>
        <w:rPr>
          <w:lang w:val="it-IT"/>
        </w:rPr>
        <w:t>re</w:t>
      </w:r>
      <w:r w:rsidRPr="00290C27">
        <w:rPr>
          <w:lang w:val="it-IT"/>
        </w:rPr>
        <w:t xml:space="preserve"> quando</w:t>
      </w:r>
      <w:r>
        <w:rPr>
          <w:lang w:val="it-IT"/>
        </w:rPr>
        <w:t xml:space="preserve"> si riceve</w:t>
      </w:r>
      <w:r w:rsidRPr="00290C27">
        <w:rPr>
          <w:lang w:val="it-IT"/>
        </w:rPr>
        <w:t xml:space="preserve"> la request.</w:t>
      </w:r>
    </w:p>
    <w:p w14:paraId="418B20BE" w14:textId="77777777" w:rsidR="00290C27" w:rsidRPr="003A4A56" w:rsidRDefault="00290C27" w:rsidP="006234C7">
      <w:pPr>
        <w:ind w:left="360"/>
        <w:rPr>
          <w:lang w:val="it-IT"/>
        </w:rPr>
      </w:pPr>
    </w:p>
    <w:p w14:paraId="178F9C1C" w14:textId="2A8A8374" w:rsidR="006234C7" w:rsidRDefault="000910E8" w:rsidP="00290C2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6C17732D" w14:textId="1DFBA5F0" w:rsidR="00E64138" w:rsidRDefault="00290C27">
      <w:pPr>
        <w:spacing w:line="240" w:lineRule="auto"/>
        <w:rPr>
          <w:lang w:val="it-IT"/>
        </w:rPr>
      </w:pPr>
      <w:r>
        <w:rPr>
          <w:lang w:val="it-IT"/>
        </w:rPr>
        <w:t>Partendo dallo</w:t>
      </w:r>
      <w:r w:rsidRPr="00290C27">
        <w:rPr>
          <w:lang w:val="it-IT"/>
        </w:rPr>
        <w:t xml:space="preserve"> Startup.cs </w:t>
      </w:r>
      <w:r>
        <w:rPr>
          <w:lang w:val="it-IT"/>
        </w:rPr>
        <w:t>verranno definite delle</w:t>
      </w:r>
      <w:r w:rsidRPr="00290C27">
        <w:rPr>
          <w:lang w:val="it-IT"/>
        </w:rPr>
        <w:t xml:space="preserve"> Dependency Injection </w:t>
      </w:r>
      <w:r>
        <w:rPr>
          <w:lang w:val="it-IT"/>
        </w:rPr>
        <w:t>e dei</w:t>
      </w:r>
      <w:r w:rsidRPr="00290C27">
        <w:rPr>
          <w:lang w:val="it-IT"/>
        </w:rPr>
        <w:t xml:space="preserve"> Controller</w:t>
      </w:r>
      <w:r>
        <w:rPr>
          <w:lang w:val="it-IT"/>
        </w:rPr>
        <w:t xml:space="preserve"> per le dipendenze. </w:t>
      </w:r>
      <w:r w:rsidRPr="00290C27">
        <w:rPr>
          <w:lang w:val="it-IT"/>
        </w:rPr>
        <w:t xml:space="preserve">Le Dependency Injection </w:t>
      </w:r>
      <w:r>
        <w:rPr>
          <w:lang w:val="it-IT"/>
        </w:rPr>
        <w:t xml:space="preserve">si trovano </w:t>
      </w:r>
      <w:r w:rsidRPr="00290C27">
        <w:rPr>
          <w:lang w:val="it-IT"/>
        </w:rPr>
        <w:t>all’interno del metodo ConfigureServiece</w:t>
      </w:r>
      <w:r>
        <w:rPr>
          <w:lang w:val="it-IT"/>
        </w:rPr>
        <w:t>, al cui interno si trovano i</w:t>
      </w:r>
      <w:r w:rsidRPr="00290C27">
        <w:rPr>
          <w:lang w:val="it-IT"/>
        </w:rPr>
        <w:t xml:space="preserve"> vari middleware</w:t>
      </w:r>
      <w:r>
        <w:rPr>
          <w:lang w:val="it-IT"/>
        </w:rPr>
        <w:t>.</w:t>
      </w:r>
    </w:p>
    <w:p w14:paraId="5A19ABFF" w14:textId="4F409EEC" w:rsidR="00290C27" w:rsidRDefault="00290C27">
      <w:pPr>
        <w:spacing w:line="240" w:lineRule="auto"/>
        <w:rPr>
          <w:lang w:val="it-IT"/>
        </w:rPr>
      </w:pPr>
      <w:r>
        <w:rPr>
          <w:lang w:val="it-IT"/>
        </w:rPr>
        <w:br w:type="page"/>
      </w:r>
    </w:p>
    <w:p w14:paraId="7D1D94A7" w14:textId="77777777" w:rsidR="00290C27" w:rsidRDefault="00290C27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CodiceCliente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D3A703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4CE32A41" w14:textId="36B07E45" w:rsidR="00A02EAE" w:rsidRPr="00554020" w:rsidRDefault="00F95947" w:rsidP="00554020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Report Ordini aperti per Anno con numero di ordini e importo totale ordini</w:t>
      </w:r>
    </w:p>
    <w:sectPr w:rsidR="00A02EAE" w:rsidRPr="00554020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8D546" w14:textId="77777777" w:rsidR="002B75E4" w:rsidRDefault="002B75E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BA9C29A" w14:textId="77777777" w:rsidR="002B75E4" w:rsidRDefault="002B75E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F173" w14:textId="77777777" w:rsidR="00AF1AD4" w:rsidRDefault="00AF1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B9D3" w14:textId="77777777" w:rsidR="00AF1AD4" w:rsidRDefault="00AF1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097C" w14:textId="77777777" w:rsidR="002B75E4" w:rsidRDefault="002B75E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B12A76A" w14:textId="77777777" w:rsidR="002B75E4" w:rsidRDefault="002B75E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F976D" w14:textId="77777777" w:rsidR="00AF1AD4" w:rsidRDefault="00AF1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66E5" w14:textId="77777777" w:rsidR="00AF1AD4" w:rsidRDefault="00AF1A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412A" w14:textId="77777777" w:rsidR="00AF1AD4" w:rsidRDefault="00AF1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247A"/>
    <w:rsid w:val="00225A62"/>
    <w:rsid w:val="00230A4D"/>
    <w:rsid w:val="0024707B"/>
    <w:rsid w:val="00261529"/>
    <w:rsid w:val="00270C3F"/>
    <w:rsid w:val="002733D1"/>
    <w:rsid w:val="002825D6"/>
    <w:rsid w:val="00290C27"/>
    <w:rsid w:val="002B0244"/>
    <w:rsid w:val="002B51AD"/>
    <w:rsid w:val="002B75E4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54020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02EAE"/>
    <w:rsid w:val="00A1545F"/>
    <w:rsid w:val="00A360C5"/>
    <w:rsid w:val="00A510E2"/>
    <w:rsid w:val="00A9761D"/>
    <w:rsid w:val="00AF1AD4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15BA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0</TotalTime>
  <Pages>2</Pages>
  <Words>318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Michela Murtas (c)</cp:lastModifiedBy>
  <cp:revision>2</cp:revision>
  <cp:lastPrinted>2004-01-22T16:32:00Z</cp:lastPrinted>
  <dcterms:created xsi:type="dcterms:W3CDTF">2021-10-15T09:32:00Z</dcterms:created>
  <dcterms:modified xsi:type="dcterms:W3CDTF">2021-10-15T09:32:00Z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